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CA1F09" w:rsidP="00AA463F">
            <w:pPr>
              <w:pStyle w:val="NOM"/>
            </w:pPr>
            <w:r>
              <w:t>Nav</w:t>
            </w:r>
            <w:r w:rsidR="00F44929">
              <w:t>e</w:t>
            </w:r>
            <w:r>
              <w:t>G</w:t>
            </w:r>
            <w:r w:rsidR="00F44929">
              <w:t>a Pinto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F44929">
              <w:t>Diogo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F44929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ETLM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F44929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80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A93125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8h00 – 16h45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A93125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60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30485E" w:rsidP="001A1C17">
            <w:pPr>
              <w:pStyle w:val="Corpsdetexte"/>
              <w:spacing w:after="0"/>
              <w:ind w:left="426"/>
              <w:jc w:val="both"/>
            </w:pPr>
            <w:r>
              <w:t>AutomobileDestruction</w:t>
            </w:r>
            <w:bookmarkStart w:id="0" w:name="_GoBack"/>
            <w:bookmarkEnd w:id="0"/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C72965" w:rsidP="003F111A">
            <w:pPr>
              <w:pStyle w:val="Corpsdetexte"/>
              <w:spacing w:after="0"/>
              <w:ind w:left="426"/>
            </w:pPr>
            <w:r>
              <w:t>Réaliser un jeu vidéo 3D avec le moteur de jeu Unity</w:t>
            </w:r>
            <w:r w:rsidR="00163754">
              <w:t xml:space="preserve"> et un site web</w:t>
            </w:r>
            <w:r>
              <w:t>.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F44929" w:rsidP="00723EAA">
            <w:pPr>
              <w:pStyle w:val="Corpsdetexte"/>
              <w:spacing w:after="0"/>
              <w:ind w:left="426"/>
            </w:pPr>
            <w:r>
              <w:t>1 PC INF-N509-M812</w:t>
            </w:r>
          </w:p>
          <w:p w:rsidR="00723EAA" w:rsidRDefault="00723EAA" w:rsidP="00723EAA">
            <w:pPr>
              <w:pStyle w:val="Corpsdetexte"/>
              <w:spacing w:after="0"/>
              <w:ind w:left="426"/>
            </w:pPr>
            <w:r>
              <w:t xml:space="preserve">1 Environnement </w:t>
            </w:r>
            <w:r w:rsidR="00F44929">
              <w:t>Windows 7</w:t>
            </w:r>
          </w:p>
          <w:p w:rsidR="00163754" w:rsidRDefault="00163754" w:rsidP="00723EAA">
            <w:pPr>
              <w:pStyle w:val="Corpsdetexte"/>
              <w:spacing w:after="0"/>
              <w:ind w:left="426"/>
            </w:pPr>
            <w:r>
              <w:t>Uwamp</w:t>
            </w:r>
          </w:p>
          <w:p w:rsidR="00A93125" w:rsidRDefault="008D10BC" w:rsidP="00723EAA">
            <w:pPr>
              <w:pStyle w:val="Corpsdetexte"/>
              <w:spacing w:after="0"/>
              <w:ind w:left="426"/>
            </w:pPr>
            <w:r>
              <w:t>Visual studio Code</w:t>
            </w:r>
          </w:p>
          <w:p w:rsidR="00771EED" w:rsidRDefault="00F44929" w:rsidP="00723EAA">
            <w:pPr>
              <w:pStyle w:val="Corpsdetexte"/>
              <w:spacing w:after="0"/>
              <w:ind w:left="426"/>
            </w:pPr>
            <w:r>
              <w:t>Unity</w:t>
            </w:r>
          </w:p>
          <w:p w:rsidR="00F44929" w:rsidRDefault="00F44929" w:rsidP="00723EAA">
            <w:pPr>
              <w:pStyle w:val="Corpsdetexte"/>
              <w:spacing w:after="0"/>
              <w:ind w:left="426"/>
            </w:pPr>
          </w:p>
          <w:p w:rsidR="00723EAA" w:rsidRPr="00771EED" w:rsidRDefault="00723EAA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F44929" w:rsidP="0012683C">
            <w:pPr>
              <w:pStyle w:val="Corpsdetexte"/>
              <w:spacing w:after="0"/>
              <w:ind w:left="426"/>
            </w:pPr>
            <w:r>
              <w:t>Connaissance C#</w:t>
            </w:r>
          </w:p>
          <w:p w:rsidR="007A1B61" w:rsidRDefault="00E441ED" w:rsidP="0012683C">
            <w:pPr>
              <w:pStyle w:val="Corpsdetexte"/>
              <w:spacing w:after="0"/>
              <w:ind w:left="426"/>
            </w:pPr>
            <w:r>
              <w:t>Connaissance U</w:t>
            </w:r>
            <w:r w:rsidR="007A1B61">
              <w:t>nity</w:t>
            </w:r>
          </w:p>
          <w:p w:rsidR="00163754" w:rsidRDefault="00163754" w:rsidP="0012683C">
            <w:pPr>
              <w:pStyle w:val="Corpsdetexte"/>
              <w:spacing w:after="0"/>
              <w:ind w:left="426"/>
            </w:pPr>
            <w:r>
              <w:t>Connaissance PHP et HTML</w:t>
            </w:r>
          </w:p>
          <w:p w:rsidR="00163754" w:rsidRDefault="00163754" w:rsidP="0012683C">
            <w:pPr>
              <w:pStyle w:val="Corpsdetexte"/>
              <w:spacing w:after="0"/>
              <w:ind w:left="426"/>
            </w:pP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C36A68" w:rsidRDefault="00C72965" w:rsidP="00C36A68">
      <w:pPr>
        <w:pStyle w:val="Corpsdetexte"/>
        <w:spacing w:after="0"/>
        <w:ind w:left="426"/>
      </w:pPr>
      <w:r>
        <w:t xml:space="preserve">Le jeu se passe dans une ville générée </w:t>
      </w:r>
      <w:r w:rsidR="008A61BD">
        <w:t>semi-</w:t>
      </w:r>
      <w:r w:rsidRPr="00C72965">
        <w:t>procéduralement</w:t>
      </w:r>
      <w:r w:rsidR="001B1F3B">
        <w:t xml:space="preserve"> (aléatoirement)</w:t>
      </w:r>
      <w:r>
        <w:t xml:space="preserve"> avec des voitures contrôlables par le joueur</w:t>
      </w:r>
      <w:r w:rsidR="008A61BD">
        <w:t xml:space="preserve"> en vue à</w:t>
      </w:r>
      <w:r w:rsidR="000C0B1B">
        <w:t xml:space="preserve"> la 3</w:t>
      </w:r>
      <w:r w:rsidR="008A61BD">
        <w:t>ème personne</w:t>
      </w:r>
      <w:r>
        <w:t>. Le but du jeu est de détruire un maximum de bâtiment avec une voiture</w:t>
      </w:r>
      <w:r w:rsidR="00163754">
        <w:t xml:space="preserve"> dans un temps imparti.</w:t>
      </w:r>
      <w:r>
        <w:t xml:space="preserve"> Chaque bâtiment rapporte un nombre de point selon le type du bâtiment (maison de pauvre, cabane, maison, immeuble, gratte-ciel)</w:t>
      </w:r>
      <w:r w:rsidR="008076EA">
        <w:t xml:space="preserve">. Le score est </w:t>
      </w:r>
      <w:r w:rsidR="00163754">
        <w:t>stocké</w:t>
      </w:r>
      <w:r w:rsidR="008076EA">
        <w:t xml:space="preserve"> dans une base de données et disponible sur un site internet</w:t>
      </w:r>
      <w:r w:rsidR="004E5CFF">
        <w:t>.</w:t>
      </w:r>
      <w:r w:rsidR="00C36A68">
        <w:t xml:space="preserve"> Pour enregistrer son score le joueur devra créer</w:t>
      </w:r>
      <w:r w:rsidR="000C3609">
        <w:t xml:space="preserve"> un compte sur le sit</w:t>
      </w:r>
      <w:r w:rsidR="00CA1156">
        <w:t>e.</w:t>
      </w:r>
    </w:p>
    <w:p w:rsidR="00EC71B5" w:rsidRDefault="00EC71B5" w:rsidP="00C36A68">
      <w:pPr>
        <w:pStyle w:val="Corpsdetexte"/>
        <w:spacing w:after="0"/>
        <w:ind w:left="426"/>
      </w:pPr>
      <w:r>
        <w:lastRenderedPageBreak/>
        <w:t>Le site Web aura une page de login, une page de contact, et une page qui affiche tous les meilleurs scores</w:t>
      </w:r>
      <w:r w:rsidR="00254FF0">
        <w:t xml:space="preserve"> fais sur le jeu</w:t>
      </w:r>
      <w:r>
        <w:t>.</w:t>
      </w:r>
    </w:p>
    <w:p w:rsidR="00C72965" w:rsidRDefault="00C72965" w:rsidP="009C6DF1">
      <w:pPr>
        <w:pStyle w:val="Corpsdetexte"/>
        <w:spacing w:after="0"/>
        <w:ind w:left="426"/>
      </w:pPr>
    </w:p>
    <w:p w:rsidR="00D27EDD" w:rsidRPr="00D27EDD" w:rsidRDefault="00D27EDD" w:rsidP="002D28B5">
      <w:pPr>
        <w:pStyle w:val="Corpsdetexte"/>
        <w:spacing w:after="0"/>
        <w:ind w:left="426"/>
      </w:pP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6B6C3F" w:rsidRDefault="00F44929" w:rsidP="00E803FB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Possibilité de sauter</w:t>
            </w:r>
            <w:r w:rsidR="001E3017">
              <w:t xml:space="preserve"> et de se déplacer</w:t>
            </w:r>
            <w:r>
              <w:t xml:space="preserve"> avec le personnage</w:t>
            </w:r>
          </w:p>
          <w:p w:rsidR="00F44929" w:rsidRDefault="00F44929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Possibilité de conduire des voitures</w:t>
            </w:r>
          </w:p>
          <w:p w:rsidR="00B22BA1" w:rsidRDefault="00E803FB" w:rsidP="00B22BA1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Possibilité de détruire</w:t>
            </w:r>
            <w:r w:rsidR="00B22BA1">
              <w:t xml:space="preserve"> des bâtiments</w:t>
            </w:r>
          </w:p>
          <w:p w:rsidR="00F44929" w:rsidRDefault="00B22BA1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Score de destruction </w:t>
            </w:r>
          </w:p>
          <w:p w:rsidR="00E803FB" w:rsidRDefault="00E803FB" w:rsidP="00E803FB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Sauvegarde des scores </w:t>
            </w:r>
            <w:r w:rsidR="002B2CF2">
              <w:t>dans une base de données</w:t>
            </w:r>
          </w:p>
          <w:p w:rsidR="00F44929" w:rsidRDefault="002B2CF2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Modélisation des objets</w:t>
            </w:r>
          </w:p>
          <w:p w:rsidR="00F44929" w:rsidRDefault="002B2CF2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Site Web qui affiche les scores</w:t>
            </w:r>
          </w:p>
          <w:p w:rsidR="00B22BA1" w:rsidRDefault="006707BA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Création de compte</w:t>
            </w:r>
          </w:p>
          <w:p w:rsidR="00F44929" w:rsidRDefault="00F44929" w:rsidP="00FE58BA">
            <w:pPr>
              <w:pStyle w:val="Corpsdetexte"/>
              <w:spacing w:after="0"/>
              <w:ind w:left="709"/>
              <w:jc w:val="both"/>
            </w:pPr>
          </w:p>
          <w:p w:rsidR="00F44929" w:rsidRDefault="00F44929" w:rsidP="00F44929">
            <w:pPr>
              <w:pStyle w:val="Titre1"/>
            </w:pPr>
            <w:r>
              <w:t>Si le temps le permet</w:t>
            </w:r>
          </w:p>
          <w:p w:rsidR="003E2ED5" w:rsidRDefault="003E2ED5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Animation du jeu</w:t>
            </w:r>
          </w:p>
          <w:p w:rsidR="00F44929" w:rsidRDefault="00FE58BA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Multi-joueurs</w:t>
            </w:r>
          </w:p>
          <w:p w:rsidR="00F44929" w:rsidRDefault="00F44929" w:rsidP="00FE58BA">
            <w:pPr>
              <w:pStyle w:val="Corpsdetexte"/>
              <w:spacing w:after="0"/>
              <w:ind w:left="426"/>
              <w:jc w:val="both"/>
            </w:pP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EAD" w:rsidRDefault="00701EAD">
      <w:r>
        <w:separator/>
      </w:r>
    </w:p>
  </w:endnote>
  <w:endnote w:type="continuationSeparator" w:id="0">
    <w:p w:rsidR="00701EAD" w:rsidRDefault="0070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1B1F3B">
            <w:rPr>
              <w:noProof/>
              <w:sz w:val="16"/>
              <w:szCs w:val="16"/>
            </w:rPr>
            <w:t>DEMOMOT-navgeapidi-CDC.docx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30485E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30485E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2D20DF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5A23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1B1F3B">
      <w:rPr>
        <w:rFonts w:cs="Arial"/>
        <w:noProof/>
        <w:snapToGrid w:val="0"/>
        <w:sz w:val="12"/>
      </w:rPr>
      <w:t>C:\Users\navegapidi\Desktop\DEMOMOT-navgeapidi-CDC.docx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30485E">
      <w:rPr>
        <w:rFonts w:cs="Arial"/>
        <w:noProof/>
        <w:snapToGrid w:val="0"/>
        <w:sz w:val="12"/>
      </w:rPr>
      <w:t>04/06/2019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30485E">
      <w:rPr>
        <w:rFonts w:cs="Arial"/>
        <w:noProof/>
        <w:snapToGrid w:val="0"/>
        <w:sz w:val="12"/>
      </w:rPr>
      <w:t>16:15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1B1F3B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EAD" w:rsidRDefault="00701EAD">
      <w:r>
        <w:separator/>
      </w:r>
    </w:p>
  </w:footnote>
  <w:footnote w:type="continuationSeparator" w:id="0">
    <w:p w:rsidR="00701EAD" w:rsidRDefault="00701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031DE9">
      <w:rPr>
        <w:sz w:val="24"/>
        <w:szCs w:val="24"/>
      </w:rPr>
      <w:t>DemoMot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2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DF"/>
    <w:rsid w:val="000035E3"/>
    <w:rsid w:val="000077D0"/>
    <w:rsid w:val="0001025D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4EF5"/>
    <w:rsid w:val="00096747"/>
    <w:rsid w:val="000A1569"/>
    <w:rsid w:val="000A49C7"/>
    <w:rsid w:val="000A6BD5"/>
    <w:rsid w:val="000B5600"/>
    <w:rsid w:val="000C0B1B"/>
    <w:rsid w:val="000C24DD"/>
    <w:rsid w:val="000C29F2"/>
    <w:rsid w:val="000C3609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173"/>
    <w:rsid w:val="00127263"/>
    <w:rsid w:val="00131B45"/>
    <w:rsid w:val="00132549"/>
    <w:rsid w:val="00135008"/>
    <w:rsid w:val="001416FC"/>
    <w:rsid w:val="00141AA2"/>
    <w:rsid w:val="00144A35"/>
    <w:rsid w:val="00150EA2"/>
    <w:rsid w:val="001541F7"/>
    <w:rsid w:val="001562C5"/>
    <w:rsid w:val="00163754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596B"/>
    <w:rsid w:val="001A7EEC"/>
    <w:rsid w:val="001B1602"/>
    <w:rsid w:val="001B1F3B"/>
    <w:rsid w:val="001C4861"/>
    <w:rsid w:val="001C6221"/>
    <w:rsid w:val="001C6AFD"/>
    <w:rsid w:val="001D001B"/>
    <w:rsid w:val="001D21D4"/>
    <w:rsid w:val="001D447B"/>
    <w:rsid w:val="001D5F6D"/>
    <w:rsid w:val="001D7338"/>
    <w:rsid w:val="001E3017"/>
    <w:rsid w:val="001E3143"/>
    <w:rsid w:val="001E435B"/>
    <w:rsid w:val="001F0459"/>
    <w:rsid w:val="001F16C6"/>
    <w:rsid w:val="001F1CEC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0B57"/>
    <w:rsid w:val="002411D8"/>
    <w:rsid w:val="00242B4F"/>
    <w:rsid w:val="00243FCF"/>
    <w:rsid w:val="002448B9"/>
    <w:rsid w:val="00245FFD"/>
    <w:rsid w:val="002510D8"/>
    <w:rsid w:val="002517EF"/>
    <w:rsid w:val="00254FF0"/>
    <w:rsid w:val="00255121"/>
    <w:rsid w:val="00255D03"/>
    <w:rsid w:val="00256923"/>
    <w:rsid w:val="00256BD0"/>
    <w:rsid w:val="002634BE"/>
    <w:rsid w:val="00265C54"/>
    <w:rsid w:val="00267506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0116"/>
    <w:rsid w:val="002B13AA"/>
    <w:rsid w:val="002B2CF2"/>
    <w:rsid w:val="002C0E36"/>
    <w:rsid w:val="002C11EA"/>
    <w:rsid w:val="002C3C2F"/>
    <w:rsid w:val="002C4DCC"/>
    <w:rsid w:val="002D085D"/>
    <w:rsid w:val="002D0B60"/>
    <w:rsid w:val="002D20DF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485E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5A4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D7AFF"/>
    <w:rsid w:val="003E03B5"/>
    <w:rsid w:val="003E0ACD"/>
    <w:rsid w:val="003E2ED5"/>
    <w:rsid w:val="003E4839"/>
    <w:rsid w:val="003F0D73"/>
    <w:rsid w:val="003F111A"/>
    <w:rsid w:val="003F39D6"/>
    <w:rsid w:val="003F5896"/>
    <w:rsid w:val="003F6AFA"/>
    <w:rsid w:val="003F6DE5"/>
    <w:rsid w:val="00400CF2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0F63"/>
    <w:rsid w:val="00491403"/>
    <w:rsid w:val="004940A6"/>
    <w:rsid w:val="00494A37"/>
    <w:rsid w:val="0049563B"/>
    <w:rsid w:val="00496A34"/>
    <w:rsid w:val="004A0919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5CFF"/>
    <w:rsid w:val="004E6239"/>
    <w:rsid w:val="004E737F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878D1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07BA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BFD"/>
    <w:rsid w:val="006B2D7C"/>
    <w:rsid w:val="006B63EC"/>
    <w:rsid w:val="006B6AFE"/>
    <w:rsid w:val="006B6C3F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1EAD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1A0A"/>
    <w:rsid w:val="007441CF"/>
    <w:rsid w:val="00746E3D"/>
    <w:rsid w:val="00750105"/>
    <w:rsid w:val="00752906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DEB"/>
    <w:rsid w:val="00796EE9"/>
    <w:rsid w:val="00797B1D"/>
    <w:rsid w:val="00797FEE"/>
    <w:rsid w:val="007A1B61"/>
    <w:rsid w:val="007B0587"/>
    <w:rsid w:val="007B07B5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076EA"/>
    <w:rsid w:val="00810979"/>
    <w:rsid w:val="00813BB7"/>
    <w:rsid w:val="008160B5"/>
    <w:rsid w:val="008170DF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0C8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1BD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10BC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05FCA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37EA8"/>
    <w:rsid w:val="009403E6"/>
    <w:rsid w:val="00955F94"/>
    <w:rsid w:val="00961FBF"/>
    <w:rsid w:val="00964466"/>
    <w:rsid w:val="0096784C"/>
    <w:rsid w:val="0097314B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9F4D9C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235B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775B2"/>
    <w:rsid w:val="00A871E5"/>
    <w:rsid w:val="00A9029B"/>
    <w:rsid w:val="00A90A36"/>
    <w:rsid w:val="00A93125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BA1"/>
    <w:rsid w:val="00B22F1A"/>
    <w:rsid w:val="00B26184"/>
    <w:rsid w:val="00B26294"/>
    <w:rsid w:val="00B2638D"/>
    <w:rsid w:val="00B26C69"/>
    <w:rsid w:val="00B31236"/>
    <w:rsid w:val="00B32D39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36A68"/>
    <w:rsid w:val="00C45DAE"/>
    <w:rsid w:val="00C4658F"/>
    <w:rsid w:val="00C635C1"/>
    <w:rsid w:val="00C6429F"/>
    <w:rsid w:val="00C72965"/>
    <w:rsid w:val="00C80F1C"/>
    <w:rsid w:val="00CA1156"/>
    <w:rsid w:val="00CA1F09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5194"/>
    <w:rsid w:val="00CE640A"/>
    <w:rsid w:val="00CE6FAF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5AC9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41ED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03FB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C71B5"/>
    <w:rsid w:val="00ED23EB"/>
    <w:rsid w:val="00ED5E11"/>
    <w:rsid w:val="00EF1C7A"/>
    <w:rsid w:val="00EF26FB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4929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A4EF7"/>
    <w:rsid w:val="00FB1196"/>
    <w:rsid w:val="00FB2121"/>
    <w:rsid w:val="00FB3636"/>
    <w:rsid w:val="00FB6749"/>
    <w:rsid w:val="00FB6CCC"/>
    <w:rsid w:val="00FC6693"/>
    <w:rsid w:val="00FC7A86"/>
    <w:rsid w:val="00FC7E96"/>
    <w:rsid w:val="00FD7D25"/>
    <w:rsid w:val="00FE0160"/>
    <w:rsid w:val="00FE31A8"/>
    <w:rsid w:val="00FE58BA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34C8AC7"/>
  <w15:docId w15:val="{46D74DB0-8601-4251-BE81-051D236D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9-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3E568-6952-42DD-A44D-C57919C8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172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Navega Pinto Diogo</dc:creator>
  <cp:lastModifiedBy>Navega Pinto Diogo</cp:lastModifiedBy>
  <cp:revision>121</cp:revision>
  <cp:lastPrinted>2012-05-29T06:48:00Z</cp:lastPrinted>
  <dcterms:created xsi:type="dcterms:W3CDTF">2019-06-03T08:18:00Z</dcterms:created>
  <dcterms:modified xsi:type="dcterms:W3CDTF">2019-06-04T14:16:00Z</dcterms:modified>
</cp:coreProperties>
</file>